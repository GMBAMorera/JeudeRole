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637" w:rsidRPr="00C35913" w:rsidRDefault="005A4637">
      <w:r>
        <w:rPr>
          <w:noProof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s1026" type="#_x0000_t75" style="position:absolute;margin-left:-3.3pt;margin-top:-4pt;width:134.55pt;height:133.5pt;z-index:251658240;visibility:visible">
            <v:imagedata r:id="rId4" o:title=""/>
            <w10:wrap type="square"/>
          </v:shape>
        </w:pict>
      </w:r>
    </w:p>
    <w:p w:rsidR="005A4637" w:rsidRDefault="005A4637">
      <w:pPr>
        <w:rPr>
          <w:color w:val="000000"/>
        </w:rPr>
      </w:pPr>
      <w:r w:rsidRPr="00C35913">
        <w:rPr>
          <w:color w:val="000000"/>
        </w:rPr>
        <w:t>« Entre elle et lui. »</w:t>
      </w:r>
      <w:r w:rsidRPr="00C35913">
        <w:rPr>
          <w:color w:val="000000"/>
        </w:rPr>
        <w:br/>
      </w:r>
      <w:r w:rsidRPr="00C35913">
        <w:rPr>
          <w:color w:val="000000"/>
        </w:rPr>
        <w:br/>
        <w:t xml:space="preserve">Une fille ou un garçon ? </w:t>
      </w:r>
      <w:r w:rsidRPr="00C35913">
        <w:rPr>
          <w:color w:val="000000"/>
        </w:rPr>
        <w:br/>
      </w:r>
      <w:r>
        <w:rPr>
          <w:color w:val="000000"/>
        </w:rPr>
        <w:t>*F</w:t>
      </w:r>
      <w:r w:rsidRPr="00C35913">
        <w:rPr>
          <w:color w:val="000000"/>
        </w:rPr>
        <w:t>ille</w:t>
      </w:r>
      <w:r w:rsidRPr="00C35913">
        <w:rPr>
          <w:color w:val="000000"/>
        </w:rPr>
        <w:br/>
        <w:t>Comment appréhende t-il cet état ?</w:t>
      </w:r>
      <w:r w:rsidRPr="00C35913">
        <w:rPr>
          <w:color w:val="000000"/>
        </w:rPr>
        <w:br/>
      </w:r>
      <w:r>
        <w:rPr>
          <w:color w:val="000000"/>
        </w:rPr>
        <w:t>*R</w:t>
      </w:r>
      <w:r w:rsidRPr="00C35913">
        <w:rPr>
          <w:color w:val="000000"/>
        </w:rPr>
        <w:t>ien de plus qu'une fille parmi 51% de la population,</w:t>
      </w:r>
      <w:r w:rsidRPr="00C35913">
        <w:rPr>
          <w:color w:val="000000"/>
        </w:rPr>
        <w:br/>
        <w:t> Et comment appréhende t-il l’état contraire ?</w:t>
      </w:r>
      <w:r w:rsidRPr="00C35913">
        <w:rPr>
          <w:color w:val="000000"/>
        </w:rPr>
        <w:br/>
      </w:r>
      <w:r>
        <w:rPr>
          <w:color w:val="000000"/>
        </w:rPr>
        <w:t>*L</w:t>
      </w:r>
      <w:r w:rsidRPr="00C35913">
        <w:rPr>
          <w:color w:val="000000"/>
        </w:rPr>
        <w:t>es garçons ne sont rien de plus que les 40% autres</w:t>
      </w:r>
      <w:r w:rsidRPr="00C35913">
        <w:rPr>
          <w:color w:val="000000"/>
        </w:rPr>
        <w:br/>
      </w:r>
      <w:r w:rsidRPr="00C35913">
        <w:rPr>
          <w:color w:val="000000"/>
        </w:rPr>
        <w:br/>
        <w:t>« Dis-moi comment on te nomm</w:t>
      </w:r>
      <w:r>
        <w:rPr>
          <w:color w:val="000000"/>
        </w:rPr>
        <w:t>e et je te dirais qui tu es. »</w:t>
      </w:r>
      <w:r>
        <w:rPr>
          <w:color w:val="000000"/>
        </w:rPr>
        <w:br/>
      </w:r>
      <w:r w:rsidRPr="00C35913">
        <w:rPr>
          <w:color w:val="000000"/>
        </w:rPr>
        <w:t>Quel est son nom ?</w:t>
      </w:r>
      <w:r w:rsidRPr="00C35913">
        <w:rPr>
          <w:color w:val="000000"/>
        </w:rPr>
        <w:br/>
      </w:r>
      <w:r>
        <w:rPr>
          <w:color w:val="000000"/>
        </w:rPr>
        <w:t>*</w:t>
      </w:r>
      <w:r w:rsidRPr="00C35913">
        <w:rPr>
          <w:color w:val="000000"/>
        </w:rPr>
        <w:t>Emma</w:t>
      </w:r>
      <w:r>
        <w:rPr>
          <w:color w:val="000000"/>
        </w:rPr>
        <w:br/>
      </w:r>
      <w:r w:rsidRPr="00C35913">
        <w:rPr>
          <w:color w:val="000000"/>
        </w:rPr>
        <w:t>Quel est son âge ? (Entre 14 et 20 ans)</w:t>
      </w:r>
      <w:r w:rsidRPr="00C35913">
        <w:rPr>
          <w:color w:val="000000"/>
        </w:rPr>
        <w:br/>
      </w:r>
      <w:r>
        <w:rPr>
          <w:color w:val="000000"/>
        </w:rPr>
        <w:t>*</w:t>
      </w:r>
      <w:r w:rsidRPr="00C35913">
        <w:rPr>
          <w:color w:val="000000"/>
        </w:rPr>
        <w:t>17ans</w:t>
      </w:r>
      <w:r w:rsidRPr="00C35913">
        <w:rPr>
          <w:color w:val="000000"/>
        </w:rPr>
        <w:br/>
        <w:t>Comment l’appréhende t-il ?</w:t>
      </w:r>
      <w:r w:rsidRPr="00C35913">
        <w:rPr>
          <w:color w:val="000000"/>
        </w:rPr>
        <w:br/>
      </w:r>
      <w:r>
        <w:rPr>
          <w:color w:val="000000"/>
        </w:rPr>
        <w:t>*</w:t>
      </w:r>
      <w:r w:rsidRPr="00C35913">
        <w:rPr>
          <w:color w:val="000000"/>
        </w:rPr>
        <w:t>E</w:t>
      </w:r>
      <w:r>
        <w:rPr>
          <w:color w:val="000000"/>
        </w:rPr>
        <w:t>h</w:t>
      </w:r>
      <w:r w:rsidRPr="00C35913">
        <w:rPr>
          <w:color w:val="000000"/>
        </w:rPr>
        <w:t xml:space="preserve"> bien</w:t>
      </w:r>
      <w:r>
        <w:rPr>
          <w:color w:val="000000"/>
        </w:rPr>
        <w:t>,</w:t>
      </w:r>
      <w:r w:rsidRPr="00C35913">
        <w:rPr>
          <w:color w:val="000000"/>
        </w:rPr>
        <w:t xml:space="preserve"> contente de les avoir</w:t>
      </w:r>
      <w:r>
        <w:rPr>
          <w:color w:val="000000"/>
        </w:rPr>
        <w:t>,</w:t>
      </w:r>
      <w:r w:rsidRPr="00C35913">
        <w:rPr>
          <w:color w:val="000000"/>
        </w:rPr>
        <w:t xml:space="preserve"> elle n'a envie que d'une chose c'est d'</w:t>
      </w:r>
      <w:r>
        <w:rPr>
          <w:color w:val="000000"/>
        </w:rPr>
        <w:t>ê</w:t>
      </w:r>
      <w:r w:rsidRPr="00C35913">
        <w:rPr>
          <w:color w:val="000000"/>
        </w:rPr>
        <w:t>tre plus grande  et indépendante pour pouvoir voyager et vivre pleinement sa vie.</w:t>
      </w:r>
      <w:r w:rsidRPr="00C35913">
        <w:rPr>
          <w:color w:val="000000"/>
        </w:rPr>
        <w:br/>
        <w:t> Comment voit-il son futur ?</w:t>
      </w:r>
      <w:r w:rsidRPr="00C35913">
        <w:rPr>
          <w:color w:val="000000"/>
        </w:rPr>
        <w:br/>
      </w:r>
      <w:r>
        <w:rPr>
          <w:color w:val="000000"/>
        </w:rPr>
        <w:t>*</w:t>
      </w:r>
      <w:r w:rsidRPr="00C35913">
        <w:rPr>
          <w:color w:val="000000"/>
        </w:rPr>
        <w:t xml:space="preserve">Elle le voit a </w:t>
      </w:r>
      <w:r>
        <w:rPr>
          <w:color w:val="000000"/>
        </w:rPr>
        <w:t>S</w:t>
      </w:r>
      <w:r w:rsidRPr="00C35913">
        <w:rPr>
          <w:color w:val="000000"/>
        </w:rPr>
        <w:t xml:space="preserve">ingapour, </w:t>
      </w:r>
      <w:r>
        <w:rPr>
          <w:color w:val="000000"/>
        </w:rPr>
        <w:t>B</w:t>
      </w:r>
      <w:r w:rsidRPr="00C35913">
        <w:rPr>
          <w:color w:val="000000"/>
        </w:rPr>
        <w:t xml:space="preserve">erlin, </w:t>
      </w:r>
      <w:r>
        <w:rPr>
          <w:color w:val="000000"/>
        </w:rPr>
        <w:t>P</w:t>
      </w:r>
      <w:r w:rsidRPr="00C35913">
        <w:rPr>
          <w:color w:val="000000"/>
        </w:rPr>
        <w:t xml:space="preserve">aris, </w:t>
      </w:r>
      <w:r>
        <w:rPr>
          <w:color w:val="000000"/>
        </w:rPr>
        <w:t>N</w:t>
      </w:r>
      <w:r w:rsidRPr="00C35913">
        <w:rPr>
          <w:color w:val="000000"/>
        </w:rPr>
        <w:t xml:space="preserve">ew </w:t>
      </w:r>
      <w:r>
        <w:rPr>
          <w:color w:val="000000"/>
        </w:rPr>
        <w:t>Y</w:t>
      </w:r>
      <w:r w:rsidRPr="00C35913">
        <w:rPr>
          <w:color w:val="000000"/>
        </w:rPr>
        <w:t xml:space="preserve">ork, </w:t>
      </w:r>
      <w:r>
        <w:rPr>
          <w:color w:val="000000"/>
        </w:rPr>
        <w:t>L</w:t>
      </w:r>
      <w:r w:rsidRPr="00C35913">
        <w:rPr>
          <w:color w:val="000000"/>
        </w:rPr>
        <w:t>ondre</w:t>
      </w:r>
      <w:r>
        <w:rPr>
          <w:color w:val="000000"/>
        </w:rPr>
        <w:t>s</w:t>
      </w:r>
      <w:r w:rsidRPr="00C35913">
        <w:rPr>
          <w:color w:val="000000"/>
        </w:rPr>
        <w:br/>
        <w:t> Quel regard à t’il sur son passé ?</w:t>
      </w:r>
      <w:r w:rsidRPr="00C35913">
        <w:rPr>
          <w:color w:val="000000"/>
        </w:rPr>
        <w:br/>
      </w:r>
      <w:r>
        <w:rPr>
          <w:color w:val="000000"/>
        </w:rPr>
        <w:t>*E</w:t>
      </w:r>
      <w:r w:rsidRPr="00C35913">
        <w:rPr>
          <w:color w:val="000000"/>
        </w:rPr>
        <w:t xml:space="preserve">lle </w:t>
      </w:r>
      <w:r>
        <w:rPr>
          <w:color w:val="000000"/>
        </w:rPr>
        <w:t xml:space="preserve">évite le plus possible </w:t>
      </w:r>
      <w:r w:rsidRPr="00C35913">
        <w:rPr>
          <w:color w:val="000000"/>
        </w:rPr>
        <w:t>de se replonger dans le passée</w:t>
      </w:r>
      <w:r w:rsidRPr="00C35913">
        <w:rPr>
          <w:color w:val="000000"/>
        </w:rPr>
        <w:br/>
      </w:r>
      <w:r w:rsidRPr="00C35913">
        <w:rPr>
          <w:color w:val="000000"/>
        </w:rPr>
        <w:br/>
        <w:t>« Ce reflet d</w:t>
      </w:r>
      <w:r>
        <w:rPr>
          <w:color w:val="000000"/>
        </w:rPr>
        <w:t>ans le miroir, c’est le mien. »</w:t>
      </w:r>
      <w:r>
        <w:rPr>
          <w:color w:val="000000"/>
        </w:rPr>
        <w:br/>
        <w:t>A quoi ressemble t-il ?</w:t>
      </w:r>
      <w:r>
        <w:rPr>
          <w:color w:val="000000"/>
        </w:rPr>
        <w:br/>
        <w:t>*B</w:t>
      </w:r>
      <w:r w:rsidRPr="00C35913">
        <w:rPr>
          <w:color w:val="000000"/>
        </w:rPr>
        <w:t>elle jeune femme</w:t>
      </w:r>
      <w:r w:rsidRPr="00C35913">
        <w:rPr>
          <w:color w:val="000000"/>
        </w:rPr>
        <w:br/>
      </w:r>
      <w:r>
        <w:rPr>
          <w:color w:val="000000"/>
        </w:rPr>
        <w:t>*Œ</w:t>
      </w:r>
      <w:r w:rsidRPr="00C35913">
        <w:rPr>
          <w:color w:val="000000"/>
        </w:rPr>
        <w:t>il gauche vert, œil droit</w:t>
      </w:r>
      <w:r>
        <w:rPr>
          <w:color w:val="000000"/>
        </w:rPr>
        <w:t xml:space="preserve"> jaune</w:t>
      </w:r>
      <w:r>
        <w:rPr>
          <w:color w:val="000000"/>
        </w:rPr>
        <w:br/>
        <w:t>*1m74 environ</w:t>
      </w:r>
      <w:r w:rsidRPr="00C35913">
        <w:rPr>
          <w:color w:val="000000"/>
        </w:rPr>
        <w:t>  une soixantaine de kilos</w:t>
      </w:r>
      <w:r w:rsidRPr="00C35913">
        <w:rPr>
          <w:color w:val="000000"/>
        </w:rPr>
        <w:br/>
        <w:t xml:space="preserve">A-t-il des mimiques caractéristiques ? </w:t>
      </w:r>
      <w:r w:rsidRPr="00C35913">
        <w:rPr>
          <w:color w:val="000000"/>
        </w:rPr>
        <w:br/>
      </w:r>
      <w:r>
        <w:rPr>
          <w:color w:val="000000"/>
        </w:rPr>
        <w:t>*</w:t>
      </w:r>
      <w:r w:rsidRPr="00C35913">
        <w:rPr>
          <w:color w:val="000000"/>
        </w:rPr>
        <w:t>joue souvent avec des stylos ou de petit</w:t>
      </w:r>
      <w:r>
        <w:rPr>
          <w:color w:val="000000"/>
        </w:rPr>
        <w:t>s</w:t>
      </w:r>
      <w:r w:rsidRPr="00C35913">
        <w:rPr>
          <w:color w:val="000000"/>
        </w:rPr>
        <w:t xml:space="preserve"> objet</w:t>
      </w:r>
      <w:r>
        <w:rPr>
          <w:color w:val="000000"/>
        </w:rPr>
        <w:t>s</w:t>
      </w:r>
      <w:r w:rsidRPr="00C35913">
        <w:rPr>
          <w:color w:val="000000"/>
        </w:rPr>
        <w:br/>
        <w:t> Des maladresses ?</w:t>
      </w:r>
      <w:r w:rsidRPr="00C35913">
        <w:rPr>
          <w:color w:val="000000"/>
        </w:rPr>
        <w:br/>
      </w:r>
      <w:r>
        <w:rPr>
          <w:color w:val="000000"/>
        </w:rPr>
        <w:t>*</w:t>
      </w:r>
      <w:r w:rsidRPr="00C35913">
        <w:rPr>
          <w:color w:val="000000"/>
        </w:rPr>
        <w:t>Pas vraiment, comme tou</w:t>
      </w:r>
      <w:r>
        <w:rPr>
          <w:color w:val="000000"/>
        </w:rPr>
        <w:t>s</w:t>
      </w:r>
      <w:r w:rsidRPr="00C35913">
        <w:rPr>
          <w:color w:val="000000"/>
        </w:rPr>
        <w:t xml:space="preserve"> le monde</w:t>
      </w:r>
      <w:r w:rsidRPr="00C35913">
        <w:rPr>
          <w:color w:val="000000"/>
        </w:rPr>
        <w:br/>
        <w:t xml:space="preserve">Des faiblesses, des blessures ou des maladies, des stigmates du passé ? </w:t>
      </w:r>
      <w:r w:rsidRPr="00C35913">
        <w:rPr>
          <w:color w:val="000000"/>
        </w:rPr>
        <w:br/>
      </w:r>
      <w:r>
        <w:rPr>
          <w:color w:val="000000"/>
        </w:rPr>
        <w:t>*I</w:t>
      </w:r>
      <w:r w:rsidRPr="00C35913">
        <w:rPr>
          <w:color w:val="000000"/>
        </w:rPr>
        <w:t xml:space="preserve">l lui manque l'auriculaire gauche </w:t>
      </w:r>
      <w:r>
        <w:rPr>
          <w:color w:val="000000"/>
        </w:rPr>
        <w:t>(</w:t>
      </w:r>
      <w:r w:rsidRPr="00C35913">
        <w:rPr>
          <w:color w:val="000000"/>
        </w:rPr>
        <w:t>de la pr</w:t>
      </w:r>
      <w:r>
        <w:rPr>
          <w:color w:val="000000"/>
        </w:rPr>
        <w:t>e</w:t>
      </w:r>
      <w:r w:rsidRPr="00C35913">
        <w:rPr>
          <w:color w:val="000000"/>
        </w:rPr>
        <w:t>mière phalange au métacar</w:t>
      </w:r>
      <w:r>
        <w:rPr>
          <w:color w:val="000000"/>
        </w:rPr>
        <w:t>pe), accident avec un chien.</w:t>
      </w:r>
      <w:r w:rsidRPr="00C35913">
        <w:rPr>
          <w:color w:val="000000"/>
        </w:rPr>
        <w:br/>
        <w:t>Des attitudes particulières ?</w:t>
      </w:r>
      <w:r w:rsidRPr="00C35913">
        <w:rPr>
          <w:color w:val="000000"/>
        </w:rPr>
        <w:br/>
      </w:r>
      <w:r>
        <w:rPr>
          <w:color w:val="000000"/>
        </w:rPr>
        <w:t>*A</w:t>
      </w:r>
      <w:r w:rsidRPr="00C35913">
        <w:rPr>
          <w:color w:val="000000"/>
        </w:rPr>
        <w:t xml:space="preserve">ssez réservée </w:t>
      </w:r>
      <w:r w:rsidRPr="00C35913">
        <w:rPr>
          <w:color w:val="000000"/>
        </w:rPr>
        <w:br/>
      </w:r>
      <w:r w:rsidRPr="00C35913">
        <w:rPr>
          <w:color w:val="000000"/>
        </w:rPr>
        <w:br/>
        <w:t>A quoi pense t-il le plus souvent ?</w:t>
      </w:r>
      <w:r w:rsidRPr="00C35913">
        <w:rPr>
          <w:color w:val="000000"/>
        </w:rPr>
        <w:br/>
      </w:r>
      <w:r>
        <w:rPr>
          <w:color w:val="000000"/>
        </w:rPr>
        <w:t>*</w:t>
      </w:r>
      <w:r w:rsidRPr="00C35913">
        <w:rPr>
          <w:color w:val="000000"/>
        </w:rPr>
        <w:t xml:space="preserve">A ce quelle pourrait faire de sa vie </w:t>
      </w:r>
      <w:r w:rsidRPr="00C35913">
        <w:rPr>
          <w:color w:val="000000"/>
        </w:rPr>
        <w:br/>
      </w:r>
    </w:p>
    <w:p w:rsidR="005A4637" w:rsidRPr="00C35913" w:rsidRDefault="005A4637">
      <w:pPr>
        <w:rPr>
          <w:color w:val="000000"/>
        </w:rPr>
      </w:pPr>
      <w:r w:rsidRPr="00C35913">
        <w:rPr>
          <w:color w:val="000000"/>
        </w:rPr>
        <w:t xml:space="preserve">Quel est sa vision du monde ? </w:t>
      </w:r>
      <w:r w:rsidRPr="00C35913">
        <w:rPr>
          <w:color w:val="000000"/>
        </w:rPr>
        <w:br/>
      </w:r>
      <w:r>
        <w:rPr>
          <w:color w:val="000000"/>
        </w:rPr>
        <w:t>*</w:t>
      </w:r>
      <w:r w:rsidRPr="00C35913">
        <w:rPr>
          <w:color w:val="000000"/>
        </w:rPr>
        <w:t>Un peu idéaliste sur la nature humaine mais avec une forte dose de réalisme sur la r</w:t>
      </w:r>
      <w:r>
        <w:rPr>
          <w:color w:val="000000"/>
        </w:rPr>
        <w:t>é</w:t>
      </w:r>
      <w:r w:rsidRPr="00C35913">
        <w:rPr>
          <w:color w:val="000000"/>
        </w:rPr>
        <w:t>alité des choses</w:t>
      </w:r>
    </w:p>
    <w:p w:rsidR="005A4637" w:rsidRDefault="005A4637">
      <w:pPr>
        <w:rPr>
          <w:color w:val="000000"/>
        </w:rPr>
      </w:pPr>
      <w:r w:rsidRPr="00C35913">
        <w:rPr>
          <w:color w:val="000000"/>
        </w:rPr>
        <w:t xml:space="preserve"> Quels sont ses passions ? </w:t>
      </w:r>
      <w:r w:rsidRPr="00C35913">
        <w:rPr>
          <w:color w:val="000000"/>
        </w:rPr>
        <w:br/>
      </w:r>
      <w:r>
        <w:rPr>
          <w:color w:val="000000"/>
        </w:rPr>
        <w:t>*</w:t>
      </w:r>
      <w:r w:rsidRPr="00C35913">
        <w:rPr>
          <w:color w:val="000000"/>
        </w:rPr>
        <w:t>L</w:t>
      </w:r>
      <w:r>
        <w:rPr>
          <w:color w:val="000000"/>
        </w:rPr>
        <w:t>ecture,</w:t>
      </w:r>
      <w:r w:rsidRPr="00C35913">
        <w:rPr>
          <w:color w:val="000000"/>
        </w:rPr>
        <w:t xml:space="preserve"> K</w:t>
      </w:r>
      <w:r>
        <w:rPr>
          <w:color w:val="000000"/>
        </w:rPr>
        <w:t>endo,</w:t>
      </w:r>
      <w:r w:rsidRPr="00C35913">
        <w:rPr>
          <w:color w:val="000000"/>
        </w:rPr>
        <w:t xml:space="preserve"> V</w:t>
      </w:r>
      <w:r>
        <w:rPr>
          <w:color w:val="000000"/>
        </w:rPr>
        <w:t>iolon,</w:t>
      </w:r>
      <w:r w:rsidRPr="00C35913">
        <w:rPr>
          <w:color w:val="000000"/>
        </w:rPr>
        <w:t xml:space="preserve"> P</w:t>
      </w:r>
      <w:r>
        <w:rPr>
          <w:color w:val="000000"/>
        </w:rPr>
        <w:t>iano,</w:t>
      </w:r>
      <w:r w:rsidRPr="00C35913">
        <w:rPr>
          <w:color w:val="000000"/>
        </w:rPr>
        <w:t xml:space="preserve"> J</w:t>
      </w:r>
      <w:r>
        <w:rPr>
          <w:color w:val="000000"/>
        </w:rPr>
        <w:t>eux</w:t>
      </w:r>
      <w:r w:rsidRPr="00C35913">
        <w:rPr>
          <w:color w:val="000000"/>
        </w:rPr>
        <w:t xml:space="preserve"> </w:t>
      </w:r>
      <w:r>
        <w:rPr>
          <w:color w:val="000000"/>
        </w:rPr>
        <w:t>vidéo,</w:t>
      </w:r>
      <w:r w:rsidRPr="00C35913">
        <w:rPr>
          <w:color w:val="000000"/>
        </w:rPr>
        <w:t xml:space="preserve"> N</w:t>
      </w:r>
      <w:r>
        <w:rPr>
          <w:color w:val="000000"/>
        </w:rPr>
        <w:t>atation</w:t>
      </w:r>
      <w:r w:rsidRPr="00C35913">
        <w:rPr>
          <w:color w:val="000000"/>
        </w:rPr>
        <w:br/>
        <w:t> </w:t>
      </w:r>
    </w:p>
    <w:p w:rsidR="005A4637" w:rsidRPr="00C35913" w:rsidRDefault="005A4637">
      <w:pPr>
        <w:rPr>
          <w:color w:val="000000"/>
        </w:rPr>
      </w:pPr>
      <w:r>
        <w:rPr>
          <w:color w:val="000000"/>
        </w:rPr>
        <w:t>U</w:t>
      </w:r>
      <w:r w:rsidRPr="00C35913">
        <w:rPr>
          <w:color w:val="000000"/>
        </w:rPr>
        <w:t>ne mère et un petit frère</w:t>
      </w:r>
    </w:p>
    <w:sectPr w:rsidR="005A4637" w:rsidRPr="00C35913" w:rsidSect="00A6201F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?l?r ??f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D105A"/>
    <w:rsid w:val="00107AC7"/>
    <w:rsid w:val="001D105A"/>
    <w:rsid w:val="001D2AFD"/>
    <w:rsid w:val="00347543"/>
    <w:rsid w:val="003C2CDE"/>
    <w:rsid w:val="004074DB"/>
    <w:rsid w:val="004F40F8"/>
    <w:rsid w:val="00502A29"/>
    <w:rsid w:val="00541A13"/>
    <w:rsid w:val="005A4637"/>
    <w:rsid w:val="006110B3"/>
    <w:rsid w:val="007877B1"/>
    <w:rsid w:val="0082680F"/>
    <w:rsid w:val="008B53EF"/>
    <w:rsid w:val="009F6E65"/>
    <w:rsid w:val="00A42748"/>
    <w:rsid w:val="00A6201F"/>
    <w:rsid w:val="00B26566"/>
    <w:rsid w:val="00B564CF"/>
    <w:rsid w:val="00B84345"/>
    <w:rsid w:val="00B940A2"/>
    <w:rsid w:val="00BB6B16"/>
    <w:rsid w:val="00C35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01F"/>
    <w:pPr>
      <w:spacing w:after="200" w:line="276" w:lineRule="auto"/>
    </w:pPr>
    <w:rPr>
      <w:lang w:eastAsia="ja-JP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1D1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D10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8</TotalTime>
  <Pages>2</Pages>
  <Words>245</Words>
  <Characters>1352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Pellerin</dc:creator>
  <cp:keywords/>
  <dc:description/>
  <cp:lastModifiedBy> Georges</cp:lastModifiedBy>
  <cp:revision>5</cp:revision>
  <dcterms:created xsi:type="dcterms:W3CDTF">2009-03-12T15:33:00Z</dcterms:created>
  <dcterms:modified xsi:type="dcterms:W3CDTF">2009-03-17T09:09:00Z</dcterms:modified>
</cp:coreProperties>
</file>